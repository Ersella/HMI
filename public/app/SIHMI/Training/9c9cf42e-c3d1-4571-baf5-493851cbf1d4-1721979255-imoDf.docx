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67DB" w14:textId="3BD58A83" w:rsidR="00C6554A" w:rsidRPr="008B5277" w:rsidRDefault="00535CF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0A2F9591" wp14:editId="10DC1DE7">
            <wp:extent cx="3448050" cy="5441820"/>
            <wp:effectExtent l="0" t="0" r="0" b="0"/>
            <wp:docPr id="14342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396" name="Picture 143423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885" cy="545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9FA1341" w14:textId="6645F1C3" w:rsidR="00C6554A" w:rsidRPr="00535CFC" w:rsidRDefault="00535CFC" w:rsidP="00C6554A">
      <w:pPr>
        <w:pStyle w:val="Title"/>
        <w:rPr>
          <w:rFonts w:ascii="Times New Roman" w:hAnsi="Times New Roman" w:cs="Times New Roman"/>
          <w:color w:val="005C2A"/>
        </w:rPr>
      </w:pPr>
      <w:r w:rsidRPr="00535CFC">
        <w:rPr>
          <w:rFonts w:ascii="Times New Roman" w:hAnsi="Times New Roman" w:cs="Times New Roman"/>
          <w:color w:val="005C2A"/>
        </w:rPr>
        <w:t>Intermediate Training</w:t>
      </w:r>
      <w:r>
        <w:rPr>
          <w:rFonts w:ascii="Times New Roman" w:hAnsi="Times New Roman" w:cs="Times New Roman"/>
          <w:color w:val="005C2A"/>
        </w:rPr>
        <w:t xml:space="preserve"> (LK II)</w:t>
      </w:r>
    </w:p>
    <w:p w14:paraId="79C15E28" w14:textId="5A9FC4CD" w:rsidR="00C6554A" w:rsidRPr="00535CFC" w:rsidRDefault="00535CFC" w:rsidP="00C6554A">
      <w:pPr>
        <w:pStyle w:val="Subtitle"/>
        <w:rPr>
          <w:color w:val="005C2A"/>
        </w:rPr>
      </w:pPr>
      <w:r w:rsidRPr="00535CFC">
        <w:rPr>
          <w:color w:val="005C2A"/>
        </w:rPr>
        <w:t>KOMISARIAT TEKNIK</w:t>
      </w:r>
    </w:p>
    <w:p w14:paraId="0A46118E" w14:textId="5394E4DC" w:rsidR="00C6554A" w:rsidRDefault="00535CFC" w:rsidP="00C6554A">
      <w:pPr>
        <w:pStyle w:val="ContactInfo"/>
      </w:pPr>
      <w:r w:rsidRPr="00644B1E">
        <w:rPr>
          <w:color w:val="auto"/>
        </w:rPr>
        <w:t>03</w:t>
      </w:r>
      <w:r w:rsidR="00C6554A" w:rsidRPr="00644B1E">
        <w:rPr>
          <w:color w:val="auto"/>
        </w:rPr>
        <w:t xml:space="preserve">| </w:t>
      </w:r>
      <w:proofErr w:type="spellStart"/>
      <w:r w:rsidRPr="00644B1E">
        <w:rPr>
          <w:color w:val="auto"/>
        </w:rPr>
        <w:t>Juli</w:t>
      </w:r>
      <w:proofErr w:type="spellEnd"/>
      <w:r w:rsidR="00C6554A" w:rsidRPr="00644B1E">
        <w:rPr>
          <w:color w:val="auto"/>
        </w:rPr>
        <w:t xml:space="preserve"> | </w:t>
      </w:r>
      <w:r w:rsidRPr="00644B1E">
        <w:rPr>
          <w:color w:val="auto"/>
        </w:rPr>
        <w:t>2023</w:t>
      </w:r>
      <w:r w:rsidR="00C6554A">
        <w:br w:type="page"/>
      </w:r>
    </w:p>
    <w:p w14:paraId="3D1C3327" w14:textId="5EDBD946" w:rsidR="00C6554A" w:rsidRPr="00535CFC" w:rsidRDefault="00535CFC" w:rsidP="00C6554A">
      <w:pPr>
        <w:pStyle w:val="Heading1"/>
        <w:rPr>
          <w:rFonts w:ascii="Times New Roman" w:hAnsi="Times New Roman" w:cs="Times New Roman"/>
          <w:color w:val="005C2A"/>
        </w:rPr>
      </w:pPr>
      <w:proofErr w:type="spellStart"/>
      <w:r w:rsidRPr="00535CFC">
        <w:rPr>
          <w:rFonts w:ascii="Times New Roman" w:hAnsi="Times New Roman" w:cs="Times New Roman"/>
          <w:color w:val="005C2A"/>
        </w:rPr>
        <w:lastRenderedPageBreak/>
        <w:t>Konstitusi</w:t>
      </w:r>
      <w:proofErr w:type="spellEnd"/>
    </w:p>
    <w:p w14:paraId="46B57316" w14:textId="1F6D4B0C" w:rsidR="00535CFC" w:rsidRPr="00644B1E" w:rsidRDefault="00535CFC" w:rsidP="00535CF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644B1E">
        <w:rPr>
          <w:color w:val="auto"/>
        </w:rPr>
        <w:t>Pengertian</w:t>
      </w:r>
      <w:proofErr w:type="spellEnd"/>
      <w:r w:rsidRPr="00644B1E">
        <w:rPr>
          <w:color w:val="auto"/>
        </w:rPr>
        <w:t xml:space="preserve"> </w:t>
      </w:r>
      <w:proofErr w:type="spellStart"/>
      <w:r w:rsidRPr="00644B1E">
        <w:rPr>
          <w:color w:val="auto"/>
        </w:rPr>
        <w:t>Konstitusi</w:t>
      </w:r>
      <w:proofErr w:type="spellEnd"/>
    </w:p>
    <w:p w14:paraId="69B61B30" w14:textId="506C93E1" w:rsidR="00535CFC" w:rsidRPr="00644B1E" w:rsidRDefault="00535CFC" w:rsidP="00535CF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644B1E">
        <w:rPr>
          <w:color w:val="auto"/>
        </w:rPr>
        <w:t>Perbedaan</w:t>
      </w:r>
      <w:proofErr w:type="spellEnd"/>
      <w:r w:rsidRPr="00644B1E">
        <w:rPr>
          <w:color w:val="auto"/>
        </w:rPr>
        <w:t xml:space="preserve"> </w:t>
      </w:r>
      <w:proofErr w:type="spellStart"/>
      <w:r w:rsidRPr="00644B1E">
        <w:rPr>
          <w:color w:val="auto"/>
        </w:rPr>
        <w:t>Konstitusi</w:t>
      </w:r>
      <w:proofErr w:type="spellEnd"/>
      <w:r w:rsidRPr="00644B1E">
        <w:rPr>
          <w:color w:val="auto"/>
        </w:rPr>
        <w:t xml:space="preserve"> dan Hukum</w:t>
      </w:r>
    </w:p>
    <w:p w14:paraId="624855AF" w14:textId="7349E8A9" w:rsidR="00535CFC" w:rsidRPr="00644B1E" w:rsidRDefault="00535CFC" w:rsidP="00535CF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644B1E">
        <w:rPr>
          <w:color w:val="auto"/>
        </w:rPr>
        <w:t>Apa</w:t>
      </w:r>
      <w:proofErr w:type="spellEnd"/>
      <w:r w:rsidRPr="00644B1E">
        <w:rPr>
          <w:color w:val="auto"/>
        </w:rPr>
        <w:t xml:space="preserve"> </w:t>
      </w:r>
      <w:proofErr w:type="spellStart"/>
      <w:r w:rsidRPr="00644B1E">
        <w:rPr>
          <w:color w:val="auto"/>
        </w:rPr>
        <w:t>Konstitusi</w:t>
      </w:r>
      <w:proofErr w:type="spellEnd"/>
      <w:r w:rsidRPr="00644B1E">
        <w:rPr>
          <w:color w:val="auto"/>
        </w:rPr>
        <w:t xml:space="preserve"> HMI</w:t>
      </w:r>
    </w:p>
    <w:p w14:paraId="518C5E20" w14:textId="342E4F9F" w:rsidR="00535CFC" w:rsidRPr="00644B1E" w:rsidRDefault="00535CFC" w:rsidP="00535CF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644B1E">
        <w:rPr>
          <w:color w:val="auto"/>
        </w:rPr>
        <w:t>Atribut</w:t>
      </w:r>
      <w:proofErr w:type="spellEnd"/>
      <w:r w:rsidRPr="00644B1E">
        <w:rPr>
          <w:color w:val="auto"/>
        </w:rPr>
        <w:t xml:space="preserve"> HMI</w:t>
      </w:r>
    </w:p>
    <w:p w14:paraId="0207AECE" w14:textId="51D69CB5" w:rsidR="00535CFC" w:rsidRPr="00644B1E" w:rsidRDefault="00535CFC" w:rsidP="00535CF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644B1E">
        <w:rPr>
          <w:color w:val="auto"/>
        </w:rPr>
        <w:t>Sebutkan</w:t>
      </w:r>
      <w:proofErr w:type="spellEnd"/>
      <w:r w:rsidRPr="00644B1E">
        <w:rPr>
          <w:color w:val="auto"/>
        </w:rPr>
        <w:t xml:space="preserve"> </w:t>
      </w:r>
      <w:proofErr w:type="spellStart"/>
      <w:r w:rsidRPr="00644B1E">
        <w:rPr>
          <w:color w:val="auto"/>
        </w:rPr>
        <w:t>Mukad</w:t>
      </w:r>
      <w:r w:rsidR="00644B1E" w:rsidRPr="00644B1E">
        <w:rPr>
          <w:color w:val="auto"/>
        </w:rPr>
        <w:t>dimah</w:t>
      </w:r>
      <w:proofErr w:type="spellEnd"/>
      <w:r w:rsidR="00644B1E" w:rsidRPr="00644B1E">
        <w:rPr>
          <w:color w:val="auto"/>
        </w:rPr>
        <w:t xml:space="preserve"> AD/ART HMI</w:t>
      </w:r>
    </w:p>
    <w:p w14:paraId="7F511E1E" w14:textId="781845E3" w:rsidR="00644B1E" w:rsidRPr="00644B1E" w:rsidRDefault="00644B1E" w:rsidP="00535CF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644B1E">
        <w:rPr>
          <w:color w:val="auto"/>
        </w:rPr>
        <w:t>Sebutkan</w:t>
      </w:r>
      <w:proofErr w:type="spellEnd"/>
      <w:r w:rsidRPr="00644B1E">
        <w:rPr>
          <w:color w:val="auto"/>
        </w:rPr>
        <w:t xml:space="preserve"> </w:t>
      </w:r>
      <w:proofErr w:type="spellStart"/>
      <w:r w:rsidRPr="00644B1E">
        <w:rPr>
          <w:color w:val="auto"/>
        </w:rPr>
        <w:t>Pasal</w:t>
      </w:r>
      <w:proofErr w:type="spellEnd"/>
      <w:r w:rsidRPr="00644B1E">
        <w:rPr>
          <w:color w:val="auto"/>
        </w:rPr>
        <w:t xml:space="preserve"> 1-9 </w:t>
      </w:r>
      <w:proofErr w:type="spellStart"/>
      <w:r w:rsidRPr="00644B1E">
        <w:rPr>
          <w:color w:val="auto"/>
        </w:rPr>
        <w:t>Anggaran</w:t>
      </w:r>
      <w:proofErr w:type="spellEnd"/>
      <w:r w:rsidRPr="00644B1E">
        <w:rPr>
          <w:color w:val="auto"/>
        </w:rPr>
        <w:t xml:space="preserve"> Dasar HMI </w:t>
      </w:r>
      <w:proofErr w:type="spellStart"/>
      <w:r w:rsidRPr="00644B1E">
        <w:rPr>
          <w:color w:val="auto"/>
        </w:rPr>
        <w:t>beserta</w:t>
      </w:r>
      <w:proofErr w:type="spellEnd"/>
      <w:r w:rsidRPr="00644B1E">
        <w:rPr>
          <w:color w:val="auto"/>
        </w:rPr>
        <w:t xml:space="preserve"> </w:t>
      </w:r>
      <w:proofErr w:type="spellStart"/>
      <w:r w:rsidRPr="00644B1E">
        <w:rPr>
          <w:color w:val="auto"/>
        </w:rPr>
        <w:t>isi</w:t>
      </w:r>
      <w:proofErr w:type="spellEnd"/>
      <w:r w:rsidRPr="00644B1E">
        <w:rPr>
          <w:color w:val="auto"/>
        </w:rPr>
        <w:t xml:space="preserve"> </w:t>
      </w:r>
      <w:proofErr w:type="spellStart"/>
      <w:r w:rsidRPr="00644B1E">
        <w:rPr>
          <w:color w:val="auto"/>
        </w:rPr>
        <w:t>nya</w:t>
      </w:r>
      <w:proofErr w:type="spellEnd"/>
    </w:p>
    <w:p w14:paraId="23067E95" w14:textId="4FE26099" w:rsidR="00644B1E" w:rsidRPr="00644B1E" w:rsidRDefault="00644B1E" w:rsidP="00535CF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644B1E">
        <w:rPr>
          <w:color w:val="auto"/>
        </w:rPr>
        <w:t>Gambarkan</w:t>
      </w:r>
      <w:proofErr w:type="spellEnd"/>
      <w:r w:rsidRPr="00644B1E">
        <w:rPr>
          <w:color w:val="auto"/>
        </w:rPr>
        <w:t xml:space="preserve"> dan </w:t>
      </w:r>
      <w:proofErr w:type="spellStart"/>
      <w:r w:rsidRPr="00644B1E">
        <w:rPr>
          <w:color w:val="auto"/>
        </w:rPr>
        <w:t>Jelaskan</w:t>
      </w:r>
      <w:proofErr w:type="spellEnd"/>
      <w:r w:rsidRPr="00644B1E">
        <w:rPr>
          <w:color w:val="auto"/>
        </w:rPr>
        <w:t xml:space="preserve"> </w:t>
      </w:r>
      <w:proofErr w:type="spellStart"/>
      <w:r w:rsidRPr="00644B1E">
        <w:rPr>
          <w:color w:val="auto"/>
        </w:rPr>
        <w:t>makna</w:t>
      </w:r>
      <w:proofErr w:type="spellEnd"/>
      <w:r w:rsidRPr="00644B1E">
        <w:rPr>
          <w:color w:val="auto"/>
        </w:rPr>
        <w:t xml:space="preserve"> </w:t>
      </w:r>
      <w:proofErr w:type="spellStart"/>
      <w:r w:rsidRPr="00644B1E">
        <w:rPr>
          <w:color w:val="auto"/>
        </w:rPr>
        <w:t>Lambang</w:t>
      </w:r>
      <w:proofErr w:type="spellEnd"/>
      <w:r w:rsidRPr="00644B1E">
        <w:rPr>
          <w:color w:val="auto"/>
        </w:rPr>
        <w:t xml:space="preserve"> HMI</w:t>
      </w:r>
    </w:p>
    <w:p w14:paraId="5A389378" w14:textId="05B31180" w:rsidR="002C74C0" w:rsidRDefault="00644B1E" w:rsidP="00644B1E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644B1E">
        <w:rPr>
          <w:color w:val="auto"/>
        </w:rPr>
        <w:t>Nyanyikan</w:t>
      </w:r>
      <w:proofErr w:type="spellEnd"/>
      <w:r w:rsidRPr="00644B1E">
        <w:rPr>
          <w:color w:val="auto"/>
        </w:rPr>
        <w:t xml:space="preserve"> </w:t>
      </w:r>
      <w:proofErr w:type="spellStart"/>
      <w:r w:rsidRPr="00644B1E">
        <w:rPr>
          <w:color w:val="auto"/>
        </w:rPr>
        <w:t>Lagu</w:t>
      </w:r>
      <w:proofErr w:type="spellEnd"/>
      <w:r w:rsidRPr="00644B1E">
        <w:rPr>
          <w:color w:val="auto"/>
        </w:rPr>
        <w:t xml:space="preserve"> </w:t>
      </w:r>
      <w:proofErr w:type="spellStart"/>
      <w:r w:rsidRPr="00644B1E">
        <w:rPr>
          <w:color w:val="auto"/>
        </w:rPr>
        <w:t>Hymne</w:t>
      </w:r>
      <w:proofErr w:type="spellEnd"/>
      <w:r w:rsidRPr="00644B1E">
        <w:rPr>
          <w:color w:val="auto"/>
        </w:rPr>
        <w:t xml:space="preserve"> HMI</w:t>
      </w:r>
    </w:p>
    <w:p w14:paraId="0F0FEA73" w14:textId="7822C2E0" w:rsidR="00644B1E" w:rsidRDefault="00644B1E" w:rsidP="00644B1E">
      <w:pPr>
        <w:pStyle w:val="Heading1"/>
        <w:rPr>
          <w:rFonts w:ascii="Times New Roman" w:hAnsi="Times New Roman" w:cs="Times New Roman"/>
          <w:color w:val="005C2A"/>
        </w:rPr>
      </w:pPr>
      <w:r w:rsidRPr="00644B1E">
        <w:rPr>
          <w:rFonts w:ascii="Times New Roman" w:hAnsi="Times New Roman" w:cs="Times New Roman"/>
          <w:color w:val="005C2A"/>
        </w:rPr>
        <w:t>Mission</w:t>
      </w:r>
    </w:p>
    <w:p w14:paraId="70378E3E" w14:textId="0B50D824" w:rsidR="00644B1E" w:rsidRPr="0097642C" w:rsidRDefault="00644B1E" w:rsidP="0097642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7642C">
        <w:rPr>
          <w:color w:val="auto"/>
        </w:rPr>
        <w:t>Jelaskan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tentang</w:t>
      </w:r>
      <w:proofErr w:type="spellEnd"/>
      <w:r w:rsidRPr="0097642C">
        <w:rPr>
          <w:color w:val="auto"/>
        </w:rPr>
        <w:t xml:space="preserve"> Mission HMI</w:t>
      </w:r>
    </w:p>
    <w:p w14:paraId="542BAF73" w14:textId="494204A3" w:rsidR="00644B1E" w:rsidRPr="0097642C" w:rsidRDefault="00644B1E" w:rsidP="0097642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7642C">
        <w:rPr>
          <w:color w:val="auto"/>
        </w:rPr>
        <w:t>Kenapa</w:t>
      </w:r>
      <w:proofErr w:type="spellEnd"/>
      <w:r w:rsidRPr="0097642C">
        <w:rPr>
          <w:color w:val="auto"/>
        </w:rPr>
        <w:t xml:space="preserve"> Mission HMI </w:t>
      </w:r>
      <w:proofErr w:type="spellStart"/>
      <w:r w:rsidRPr="0097642C">
        <w:rPr>
          <w:color w:val="auto"/>
        </w:rPr>
        <w:t>menggunakan</w:t>
      </w:r>
      <w:proofErr w:type="spellEnd"/>
      <w:r w:rsidRPr="0097642C">
        <w:rPr>
          <w:color w:val="auto"/>
        </w:rPr>
        <w:t xml:space="preserve"> kata Mission </w:t>
      </w:r>
      <w:proofErr w:type="spellStart"/>
      <w:r w:rsidRPr="0097642C">
        <w:rPr>
          <w:color w:val="auto"/>
        </w:rPr>
        <w:t>bukan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Misi</w:t>
      </w:r>
      <w:proofErr w:type="spellEnd"/>
    </w:p>
    <w:p w14:paraId="3E20976E" w14:textId="3FAD4509" w:rsidR="00644B1E" w:rsidRPr="0097642C" w:rsidRDefault="00644B1E" w:rsidP="0097642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7642C">
        <w:rPr>
          <w:color w:val="auto"/>
        </w:rPr>
        <w:t>Jelaskan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Hubungan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antara</w:t>
      </w:r>
      <w:proofErr w:type="spellEnd"/>
      <w:r w:rsidRPr="0097642C">
        <w:rPr>
          <w:color w:val="auto"/>
        </w:rPr>
        <w:t xml:space="preserve"> Mission HMI </w:t>
      </w:r>
      <w:proofErr w:type="spellStart"/>
      <w:r w:rsidRPr="0097642C">
        <w:rPr>
          <w:color w:val="auto"/>
        </w:rPr>
        <w:t>dengan</w:t>
      </w:r>
      <w:proofErr w:type="spellEnd"/>
      <w:r w:rsidRPr="0097642C">
        <w:rPr>
          <w:color w:val="auto"/>
        </w:rPr>
        <w:t xml:space="preserve"> Tafsir </w:t>
      </w:r>
      <w:proofErr w:type="spellStart"/>
      <w:r w:rsidRPr="0097642C">
        <w:rPr>
          <w:color w:val="auto"/>
        </w:rPr>
        <w:t>Tujuan</w:t>
      </w:r>
      <w:proofErr w:type="spellEnd"/>
      <w:r w:rsidRPr="0097642C">
        <w:rPr>
          <w:color w:val="auto"/>
        </w:rPr>
        <w:t xml:space="preserve"> HMI</w:t>
      </w:r>
    </w:p>
    <w:p w14:paraId="7E530D0B" w14:textId="0B7DFA03" w:rsidR="0097642C" w:rsidRPr="0097642C" w:rsidRDefault="00644B1E" w:rsidP="0097642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7642C">
        <w:rPr>
          <w:color w:val="auto"/>
        </w:rPr>
        <w:t>Jelaskan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Hubungan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antara</w:t>
      </w:r>
      <w:proofErr w:type="spellEnd"/>
      <w:r w:rsidRPr="0097642C">
        <w:rPr>
          <w:color w:val="auto"/>
        </w:rPr>
        <w:t xml:space="preserve"> Mission HMI </w:t>
      </w:r>
      <w:proofErr w:type="spellStart"/>
      <w:r w:rsidRPr="0097642C">
        <w:rPr>
          <w:color w:val="auto"/>
        </w:rPr>
        <w:t>dengan</w:t>
      </w:r>
      <w:proofErr w:type="spellEnd"/>
      <w:r w:rsidRPr="0097642C">
        <w:rPr>
          <w:color w:val="auto"/>
        </w:rPr>
        <w:t xml:space="preserve"> Tafsir </w:t>
      </w:r>
      <w:proofErr w:type="spellStart"/>
      <w:r w:rsidRPr="0097642C">
        <w:rPr>
          <w:color w:val="auto"/>
        </w:rPr>
        <w:t>Independensi</w:t>
      </w:r>
      <w:proofErr w:type="spellEnd"/>
      <w:r w:rsidRPr="0097642C">
        <w:rPr>
          <w:color w:val="auto"/>
        </w:rPr>
        <w:t xml:space="preserve"> HMI</w:t>
      </w:r>
    </w:p>
    <w:p w14:paraId="504EA876" w14:textId="539A81FF" w:rsidR="0097642C" w:rsidRDefault="0097642C" w:rsidP="0097642C">
      <w:pPr>
        <w:pStyle w:val="Heading1"/>
        <w:rPr>
          <w:rFonts w:ascii="Times New Roman" w:hAnsi="Times New Roman" w:cs="Times New Roman"/>
          <w:color w:val="005C2A"/>
        </w:rPr>
      </w:pPr>
      <w:r w:rsidRPr="0097642C">
        <w:rPr>
          <w:rFonts w:ascii="Times New Roman" w:hAnsi="Times New Roman" w:cs="Times New Roman"/>
          <w:color w:val="005C2A"/>
        </w:rPr>
        <w:t>NDP</w:t>
      </w:r>
      <w:r>
        <w:rPr>
          <w:rFonts w:ascii="Times New Roman" w:hAnsi="Times New Roman" w:cs="Times New Roman"/>
          <w:color w:val="005C2A"/>
        </w:rPr>
        <w:t xml:space="preserve"> (Nilai Dasar </w:t>
      </w:r>
      <w:proofErr w:type="spellStart"/>
      <w:r>
        <w:rPr>
          <w:rFonts w:ascii="Times New Roman" w:hAnsi="Times New Roman" w:cs="Times New Roman"/>
          <w:color w:val="005C2A"/>
        </w:rPr>
        <w:t>Perjuangan</w:t>
      </w:r>
      <w:proofErr w:type="spellEnd"/>
      <w:r>
        <w:rPr>
          <w:rFonts w:ascii="Times New Roman" w:hAnsi="Times New Roman" w:cs="Times New Roman"/>
          <w:color w:val="005C2A"/>
        </w:rPr>
        <w:t>)</w:t>
      </w:r>
    </w:p>
    <w:p w14:paraId="72CEA467" w14:textId="74E7DC32" w:rsidR="0097642C" w:rsidRPr="0097642C" w:rsidRDefault="0097642C" w:rsidP="0097642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7642C">
        <w:rPr>
          <w:color w:val="auto"/>
        </w:rPr>
        <w:t>Ceritakan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tentang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sosok</w:t>
      </w:r>
      <w:proofErr w:type="spellEnd"/>
      <w:r w:rsidRPr="0097642C">
        <w:rPr>
          <w:color w:val="auto"/>
        </w:rPr>
        <w:t xml:space="preserve"> NURCHOLISH MADJID</w:t>
      </w:r>
    </w:p>
    <w:p w14:paraId="14852ED5" w14:textId="184AB90B" w:rsidR="0097642C" w:rsidRPr="0097642C" w:rsidRDefault="0097642C" w:rsidP="0097642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7642C">
        <w:rPr>
          <w:color w:val="auto"/>
        </w:rPr>
        <w:t>Ceritakan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Latar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Belakang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dirumuskan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nya</w:t>
      </w:r>
      <w:proofErr w:type="spellEnd"/>
      <w:r w:rsidRPr="0097642C">
        <w:rPr>
          <w:color w:val="auto"/>
        </w:rPr>
        <w:t xml:space="preserve"> NDP</w:t>
      </w:r>
    </w:p>
    <w:p w14:paraId="55108686" w14:textId="47B869DD" w:rsidR="0097642C" w:rsidRPr="0097642C" w:rsidRDefault="0097642C" w:rsidP="0097642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7642C">
        <w:rPr>
          <w:color w:val="auto"/>
        </w:rPr>
        <w:t>Buku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apa</w:t>
      </w:r>
      <w:proofErr w:type="spellEnd"/>
      <w:r w:rsidRPr="0097642C">
        <w:rPr>
          <w:color w:val="auto"/>
        </w:rPr>
        <w:t xml:space="preserve"> yang </w:t>
      </w:r>
      <w:proofErr w:type="spellStart"/>
      <w:r w:rsidRPr="0097642C">
        <w:rPr>
          <w:color w:val="auto"/>
        </w:rPr>
        <w:t>menjadi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referensi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perumusan</w:t>
      </w:r>
      <w:proofErr w:type="spellEnd"/>
      <w:r w:rsidRPr="0097642C">
        <w:rPr>
          <w:color w:val="auto"/>
        </w:rPr>
        <w:t xml:space="preserve"> NDP</w:t>
      </w:r>
    </w:p>
    <w:p w14:paraId="1C3FCB24" w14:textId="672F2148" w:rsidR="0097642C" w:rsidRDefault="0097642C" w:rsidP="0097642C">
      <w:pPr>
        <w:pStyle w:val="Heading1"/>
        <w:rPr>
          <w:rFonts w:ascii="Times New Roman" w:hAnsi="Times New Roman" w:cs="Times New Roman"/>
          <w:color w:val="005C2A"/>
        </w:rPr>
      </w:pPr>
      <w:r w:rsidRPr="0097642C">
        <w:rPr>
          <w:rFonts w:ascii="Times New Roman" w:hAnsi="Times New Roman" w:cs="Times New Roman"/>
          <w:color w:val="005C2A"/>
        </w:rPr>
        <w:t>KMO</w:t>
      </w:r>
      <w:r>
        <w:rPr>
          <w:rFonts w:ascii="Times New Roman" w:hAnsi="Times New Roman" w:cs="Times New Roman"/>
          <w:color w:val="005C2A"/>
        </w:rPr>
        <w:t xml:space="preserve"> (</w:t>
      </w:r>
      <w:proofErr w:type="spellStart"/>
      <w:r>
        <w:rPr>
          <w:rFonts w:ascii="Times New Roman" w:hAnsi="Times New Roman" w:cs="Times New Roman"/>
          <w:color w:val="005C2A"/>
        </w:rPr>
        <w:t>Kepemimpinan</w:t>
      </w:r>
      <w:proofErr w:type="spellEnd"/>
      <w:r>
        <w:rPr>
          <w:rFonts w:ascii="Times New Roman" w:hAnsi="Times New Roman" w:cs="Times New Roman"/>
          <w:color w:val="005C2A"/>
        </w:rPr>
        <w:t xml:space="preserve"> </w:t>
      </w:r>
      <w:proofErr w:type="spellStart"/>
      <w:r>
        <w:rPr>
          <w:rFonts w:ascii="Times New Roman" w:hAnsi="Times New Roman" w:cs="Times New Roman"/>
          <w:color w:val="005C2A"/>
        </w:rPr>
        <w:t>Manajemen</w:t>
      </w:r>
      <w:proofErr w:type="spellEnd"/>
      <w:r>
        <w:rPr>
          <w:rFonts w:ascii="Times New Roman" w:hAnsi="Times New Roman" w:cs="Times New Roman"/>
          <w:color w:val="005C2A"/>
        </w:rPr>
        <w:t xml:space="preserve"> </w:t>
      </w:r>
      <w:proofErr w:type="spellStart"/>
      <w:r>
        <w:rPr>
          <w:rFonts w:ascii="Times New Roman" w:hAnsi="Times New Roman" w:cs="Times New Roman"/>
          <w:color w:val="005C2A"/>
        </w:rPr>
        <w:t>Organisasi</w:t>
      </w:r>
      <w:proofErr w:type="spellEnd"/>
      <w:r>
        <w:rPr>
          <w:rFonts w:ascii="Times New Roman" w:hAnsi="Times New Roman" w:cs="Times New Roman"/>
          <w:color w:val="005C2A"/>
        </w:rPr>
        <w:t>)</w:t>
      </w:r>
    </w:p>
    <w:p w14:paraId="67DCB451" w14:textId="34411779" w:rsidR="0097642C" w:rsidRPr="0097642C" w:rsidRDefault="0097642C" w:rsidP="0097642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7642C">
        <w:rPr>
          <w:color w:val="auto"/>
        </w:rPr>
        <w:t>Pengertian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Kepemimpinan</w:t>
      </w:r>
      <w:proofErr w:type="spellEnd"/>
      <w:r w:rsidRPr="0097642C">
        <w:rPr>
          <w:color w:val="auto"/>
        </w:rPr>
        <w:t xml:space="preserve">, </w:t>
      </w:r>
      <w:proofErr w:type="spellStart"/>
      <w:r w:rsidRPr="0097642C">
        <w:rPr>
          <w:color w:val="auto"/>
        </w:rPr>
        <w:t>Manajemen</w:t>
      </w:r>
      <w:proofErr w:type="spellEnd"/>
      <w:r w:rsidRPr="0097642C">
        <w:rPr>
          <w:color w:val="auto"/>
        </w:rPr>
        <w:t xml:space="preserve">, dan </w:t>
      </w:r>
      <w:proofErr w:type="spellStart"/>
      <w:r w:rsidRPr="0097642C">
        <w:rPr>
          <w:color w:val="auto"/>
        </w:rPr>
        <w:t>Organisasi</w:t>
      </w:r>
      <w:proofErr w:type="spellEnd"/>
      <w:r w:rsidRPr="0097642C">
        <w:rPr>
          <w:color w:val="auto"/>
        </w:rPr>
        <w:t xml:space="preserve"> </w:t>
      </w:r>
    </w:p>
    <w:p w14:paraId="49A8659B" w14:textId="19939819" w:rsidR="0097642C" w:rsidRPr="0097642C" w:rsidRDefault="0097642C" w:rsidP="0097642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7642C">
        <w:rPr>
          <w:color w:val="auto"/>
        </w:rPr>
        <w:t>Kenapa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hidup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perlu</w:t>
      </w:r>
      <w:proofErr w:type="spellEnd"/>
      <w:r w:rsidRPr="0097642C">
        <w:rPr>
          <w:color w:val="auto"/>
        </w:rPr>
        <w:t xml:space="preserve"> di </w:t>
      </w:r>
      <w:proofErr w:type="spellStart"/>
      <w:r w:rsidRPr="0097642C">
        <w:rPr>
          <w:color w:val="auto"/>
        </w:rPr>
        <w:t>manajemen</w:t>
      </w:r>
      <w:proofErr w:type="spellEnd"/>
    </w:p>
    <w:p w14:paraId="5566FE84" w14:textId="388F3703" w:rsidR="0097642C" w:rsidRPr="0097642C" w:rsidRDefault="0097642C" w:rsidP="0097642C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7642C">
        <w:rPr>
          <w:color w:val="auto"/>
        </w:rPr>
        <w:t>Apa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itu</w:t>
      </w:r>
      <w:proofErr w:type="spellEnd"/>
      <w:r w:rsidRPr="0097642C">
        <w:rPr>
          <w:color w:val="auto"/>
        </w:rPr>
        <w:t xml:space="preserve"> </w:t>
      </w:r>
      <w:proofErr w:type="spellStart"/>
      <w:r w:rsidRPr="0097642C">
        <w:rPr>
          <w:color w:val="auto"/>
        </w:rPr>
        <w:t>organisasi</w:t>
      </w:r>
      <w:proofErr w:type="spellEnd"/>
    </w:p>
    <w:p w14:paraId="12076D6B" w14:textId="0F9E2A2B" w:rsidR="0097642C" w:rsidRDefault="009B7BBF" w:rsidP="009B7BBF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color w:val="005C2A"/>
          <w:sz w:val="32"/>
        </w:rPr>
      </w:pPr>
      <w:r w:rsidRPr="009B7BBF">
        <w:rPr>
          <w:rFonts w:ascii="Times New Roman" w:eastAsiaTheme="majorEastAsia" w:hAnsi="Times New Roman" w:cs="Times New Roman"/>
          <w:color w:val="005C2A"/>
          <w:sz w:val="32"/>
        </w:rPr>
        <w:lastRenderedPageBreak/>
        <w:t xml:space="preserve">Sejarah </w:t>
      </w:r>
    </w:p>
    <w:p w14:paraId="273C9C9E" w14:textId="1CBCE600" w:rsidR="009B7BBF" w:rsidRPr="009B7BBF" w:rsidRDefault="009B7BBF" w:rsidP="009B7BBF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B7BBF">
        <w:rPr>
          <w:color w:val="auto"/>
        </w:rPr>
        <w:t>Ceritakan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tentang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sejarah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munculnya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islam</w:t>
      </w:r>
      <w:proofErr w:type="spellEnd"/>
    </w:p>
    <w:p w14:paraId="72B7481E" w14:textId="1B90D7FE" w:rsidR="009B7BBF" w:rsidRPr="009B7BBF" w:rsidRDefault="009B7BBF" w:rsidP="009B7BBF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B7BBF">
        <w:rPr>
          <w:color w:val="auto"/>
        </w:rPr>
        <w:t>Ceritakan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Kisah</w:t>
      </w:r>
      <w:proofErr w:type="spellEnd"/>
      <w:r w:rsidRPr="009B7BBF">
        <w:rPr>
          <w:color w:val="auto"/>
        </w:rPr>
        <w:t xml:space="preserve"> Nabi Muhammad SAW</w:t>
      </w:r>
    </w:p>
    <w:p w14:paraId="019BA1F4" w14:textId="4A335C60" w:rsidR="009B7BBF" w:rsidRDefault="009B7BBF" w:rsidP="009B7BBF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B7BBF">
        <w:rPr>
          <w:color w:val="auto"/>
        </w:rPr>
        <w:t>Ceritakan</w:t>
      </w:r>
      <w:proofErr w:type="spellEnd"/>
      <w:r w:rsidRPr="009B7BBF">
        <w:rPr>
          <w:color w:val="auto"/>
        </w:rPr>
        <w:t xml:space="preserve"> Sejarah </w:t>
      </w:r>
      <w:proofErr w:type="spellStart"/>
      <w:r w:rsidRPr="009B7BBF">
        <w:rPr>
          <w:color w:val="auto"/>
        </w:rPr>
        <w:t>terbentuknya</w:t>
      </w:r>
      <w:proofErr w:type="spellEnd"/>
      <w:r w:rsidRPr="009B7BBF">
        <w:rPr>
          <w:color w:val="auto"/>
        </w:rPr>
        <w:t xml:space="preserve"> HMI</w:t>
      </w:r>
    </w:p>
    <w:p w14:paraId="73FBB75C" w14:textId="77777777" w:rsidR="009B7BBF" w:rsidRDefault="009B7BBF" w:rsidP="009B7BBF">
      <w:pPr>
        <w:pStyle w:val="ListBullet"/>
        <w:numPr>
          <w:ilvl w:val="0"/>
          <w:numId w:val="0"/>
        </w:numPr>
        <w:ind w:left="720"/>
        <w:rPr>
          <w:color w:val="auto"/>
        </w:rPr>
      </w:pPr>
    </w:p>
    <w:p w14:paraId="06E44D31" w14:textId="6686A096" w:rsidR="009B7BBF" w:rsidRDefault="009B7BBF" w:rsidP="009B7BBF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color w:val="005C2A"/>
          <w:sz w:val="32"/>
        </w:rPr>
      </w:pPr>
      <w:r w:rsidRPr="009B7BBF">
        <w:rPr>
          <w:rFonts w:ascii="Times New Roman" w:eastAsiaTheme="majorEastAsia" w:hAnsi="Times New Roman" w:cs="Times New Roman"/>
          <w:color w:val="005C2A"/>
          <w:sz w:val="32"/>
        </w:rPr>
        <w:t xml:space="preserve">WANUS </w:t>
      </w:r>
      <w:proofErr w:type="gramStart"/>
      <w:r w:rsidRPr="009B7BBF">
        <w:rPr>
          <w:rFonts w:ascii="Times New Roman" w:eastAsiaTheme="majorEastAsia" w:hAnsi="Times New Roman" w:cs="Times New Roman"/>
          <w:color w:val="005C2A"/>
          <w:sz w:val="32"/>
        </w:rPr>
        <w:t xml:space="preserve">( </w:t>
      </w:r>
      <w:proofErr w:type="spellStart"/>
      <w:r w:rsidRPr="009B7BBF">
        <w:rPr>
          <w:rFonts w:ascii="Times New Roman" w:eastAsiaTheme="majorEastAsia" w:hAnsi="Times New Roman" w:cs="Times New Roman"/>
          <w:color w:val="005C2A"/>
          <w:sz w:val="32"/>
        </w:rPr>
        <w:t>Wawasan</w:t>
      </w:r>
      <w:proofErr w:type="spellEnd"/>
      <w:proofErr w:type="gramEnd"/>
      <w:r w:rsidRPr="009B7BBF">
        <w:rPr>
          <w:rFonts w:ascii="Times New Roman" w:eastAsiaTheme="majorEastAsia" w:hAnsi="Times New Roman" w:cs="Times New Roman"/>
          <w:color w:val="005C2A"/>
          <w:sz w:val="32"/>
        </w:rPr>
        <w:t xml:space="preserve"> Nusantara )</w:t>
      </w:r>
    </w:p>
    <w:p w14:paraId="0C61B39C" w14:textId="470D7C05" w:rsidR="009B7BBF" w:rsidRPr="009B7BBF" w:rsidRDefault="009B7BBF" w:rsidP="009B7BBF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B7BBF">
        <w:rPr>
          <w:color w:val="auto"/>
        </w:rPr>
        <w:t>Apa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Pengertian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Wawasan</w:t>
      </w:r>
      <w:proofErr w:type="spellEnd"/>
      <w:r w:rsidRPr="009B7BBF">
        <w:rPr>
          <w:color w:val="auto"/>
        </w:rPr>
        <w:t xml:space="preserve"> Nusantara</w:t>
      </w:r>
    </w:p>
    <w:p w14:paraId="3719E241" w14:textId="77C21A85" w:rsidR="009B7BBF" w:rsidRPr="009B7BBF" w:rsidRDefault="009B7BBF" w:rsidP="009B7BBF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B7BBF">
        <w:rPr>
          <w:color w:val="auto"/>
        </w:rPr>
        <w:t>Apa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Pengertian</w:t>
      </w:r>
      <w:proofErr w:type="spellEnd"/>
      <w:r w:rsidRPr="009B7BBF">
        <w:rPr>
          <w:color w:val="auto"/>
        </w:rPr>
        <w:t xml:space="preserve"> Nusantara</w:t>
      </w:r>
    </w:p>
    <w:p w14:paraId="127CB1A8" w14:textId="75F10C55" w:rsidR="009B7BBF" w:rsidRPr="009B7BBF" w:rsidRDefault="009B7BBF" w:rsidP="009B7BBF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B7BBF">
        <w:rPr>
          <w:color w:val="auto"/>
        </w:rPr>
        <w:t>Apa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bedanya</w:t>
      </w:r>
      <w:proofErr w:type="spellEnd"/>
      <w:r w:rsidRPr="009B7BBF">
        <w:rPr>
          <w:color w:val="auto"/>
        </w:rPr>
        <w:t xml:space="preserve"> Nusantara dan Indonesia</w:t>
      </w:r>
    </w:p>
    <w:p w14:paraId="45D5F792" w14:textId="456948FA" w:rsidR="009B7BBF" w:rsidRPr="009B7BBF" w:rsidRDefault="009B7BBF" w:rsidP="009B7BBF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B7BBF">
        <w:rPr>
          <w:color w:val="auto"/>
        </w:rPr>
        <w:t>Sebutkan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syarat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terbentuknya</w:t>
      </w:r>
      <w:proofErr w:type="spellEnd"/>
      <w:r w:rsidRPr="009B7BBF">
        <w:rPr>
          <w:color w:val="auto"/>
        </w:rPr>
        <w:t xml:space="preserve"> negara</w:t>
      </w:r>
    </w:p>
    <w:p w14:paraId="64868F6E" w14:textId="3B2FE035" w:rsidR="009B7BBF" w:rsidRPr="009B7BBF" w:rsidRDefault="009B7BBF" w:rsidP="009B7BBF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B7BBF">
        <w:rPr>
          <w:color w:val="auto"/>
        </w:rPr>
        <w:t>Sebutkan</w:t>
      </w:r>
      <w:proofErr w:type="spellEnd"/>
      <w:r w:rsidRPr="009B7BBF">
        <w:rPr>
          <w:color w:val="auto"/>
        </w:rPr>
        <w:t xml:space="preserve"> dan </w:t>
      </w:r>
      <w:proofErr w:type="spellStart"/>
      <w:r w:rsidRPr="009B7BBF">
        <w:rPr>
          <w:color w:val="auto"/>
        </w:rPr>
        <w:t>Jelaskan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letak</w:t>
      </w:r>
      <w:proofErr w:type="spellEnd"/>
      <w:r w:rsidRPr="009B7BBF">
        <w:rPr>
          <w:color w:val="auto"/>
        </w:rPr>
        <w:t xml:space="preserve"> Indonesia </w:t>
      </w:r>
      <w:proofErr w:type="spellStart"/>
      <w:r w:rsidRPr="009B7BBF">
        <w:rPr>
          <w:color w:val="auto"/>
        </w:rPr>
        <w:t>secara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Astronomis</w:t>
      </w:r>
      <w:proofErr w:type="spellEnd"/>
      <w:r w:rsidRPr="009B7BBF">
        <w:rPr>
          <w:color w:val="auto"/>
        </w:rPr>
        <w:t xml:space="preserve">, </w:t>
      </w:r>
      <w:proofErr w:type="spellStart"/>
      <w:r w:rsidRPr="009B7BBF">
        <w:rPr>
          <w:color w:val="auto"/>
        </w:rPr>
        <w:t>Geografis</w:t>
      </w:r>
      <w:proofErr w:type="spellEnd"/>
      <w:r w:rsidRPr="009B7BBF">
        <w:rPr>
          <w:color w:val="auto"/>
        </w:rPr>
        <w:t xml:space="preserve">, dan </w:t>
      </w:r>
      <w:proofErr w:type="spellStart"/>
      <w:r w:rsidRPr="009B7BBF">
        <w:rPr>
          <w:color w:val="auto"/>
        </w:rPr>
        <w:t>Geologis</w:t>
      </w:r>
      <w:proofErr w:type="spellEnd"/>
    </w:p>
    <w:p w14:paraId="75449117" w14:textId="48CABAEB" w:rsidR="009B7BBF" w:rsidRPr="009B7BBF" w:rsidRDefault="009B7BBF" w:rsidP="009B7BBF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B7BBF">
        <w:rPr>
          <w:color w:val="auto"/>
        </w:rPr>
        <w:t>Sebutkan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Pulau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serta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Provinsi</w:t>
      </w:r>
      <w:proofErr w:type="spellEnd"/>
      <w:r w:rsidRPr="009B7BBF">
        <w:rPr>
          <w:color w:val="auto"/>
        </w:rPr>
        <w:t xml:space="preserve"> di Indonesia </w:t>
      </w:r>
      <w:proofErr w:type="spellStart"/>
      <w:r w:rsidRPr="009B7BBF">
        <w:rPr>
          <w:color w:val="auto"/>
        </w:rPr>
        <w:t>saat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ini</w:t>
      </w:r>
      <w:proofErr w:type="spellEnd"/>
    </w:p>
    <w:p w14:paraId="368F204A" w14:textId="1B789CD2" w:rsidR="009B7BBF" w:rsidRPr="009B7BBF" w:rsidRDefault="009B7BBF" w:rsidP="009B7BBF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B7BBF">
        <w:rPr>
          <w:color w:val="auto"/>
        </w:rPr>
        <w:t>Ceritakan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Peristiwa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Kemerdekaan</w:t>
      </w:r>
      <w:proofErr w:type="spellEnd"/>
      <w:r w:rsidRPr="009B7BBF">
        <w:rPr>
          <w:color w:val="auto"/>
        </w:rPr>
        <w:t xml:space="preserve"> Indonesia</w:t>
      </w:r>
    </w:p>
    <w:p w14:paraId="0DB7BADD" w14:textId="54B930BA" w:rsidR="009B7BBF" w:rsidRDefault="009B7BBF" w:rsidP="009B7BBF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9B7BBF">
        <w:rPr>
          <w:color w:val="auto"/>
        </w:rPr>
        <w:t>Nyanyikan</w:t>
      </w:r>
      <w:proofErr w:type="spellEnd"/>
      <w:r w:rsidRPr="009B7BBF">
        <w:rPr>
          <w:color w:val="auto"/>
        </w:rPr>
        <w:t xml:space="preserve"> 5 </w:t>
      </w:r>
      <w:proofErr w:type="spellStart"/>
      <w:r w:rsidRPr="009B7BBF">
        <w:rPr>
          <w:color w:val="auto"/>
        </w:rPr>
        <w:t>Lagu</w:t>
      </w:r>
      <w:proofErr w:type="spellEnd"/>
      <w:r w:rsidRPr="009B7BBF">
        <w:rPr>
          <w:color w:val="auto"/>
        </w:rPr>
        <w:t xml:space="preserve"> </w:t>
      </w:r>
      <w:proofErr w:type="spellStart"/>
      <w:r w:rsidRPr="009B7BBF">
        <w:rPr>
          <w:color w:val="auto"/>
        </w:rPr>
        <w:t>Wajib</w:t>
      </w:r>
      <w:proofErr w:type="spellEnd"/>
      <w:r w:rsidRPr="009B7BBF">
        <w:rPr>
          <w:color w:val="auto"/>
        </w:rPr>
        <w:t xml:space="preserve"> Nasional</w:t>
      </w:r>
    </w:p>
    <w:p w14:paraId="22CD9ADC" w14:textId="77777777" w:rsidR="009B7BBF" w:rsidRDefault="009B7BBF" w:rsidP="009B7BBF">
      <w:pPr>
        <w:pStyle w:val="ListBullet"/>
        <w:numPr>
          <w:ilvl w:val="0"/>
          <w:numId w:val="0"/>
        </w:numPr>
        <w:ind w:left="720"/>
        <w:rPr>
          <w:color w:val="auto"/>
        </w:rPr>
      </w:pPr>
    </w:p>
    <w:p w14:paraId="79F80C7E" w14:textId="0D1AABF0" w:rsidR="009B7BBF" w:rsidRDefault="009B7BBF" w:rsidP="009B7BBF">
      <w:pPr>
        <w:pStyle w:val="ListBullet"/>
        <w:numPr>
          <w:ilvl w:val="0"/>
          <w:numId w:val="0"/>
        </w:numPr>
        <w:rPr>
          <w:rFonts w:ascii="Times New Roman" w:eastAsiaTheme="majorEastAsia" w:hAnsi="Times New Roman" w:cs="Times New Roman"/>
          <w:color w:val="005C2A"/>
          <w:sz w:val="32"/>
        </w:rPr>
      </w:pPr>
      <w:r w:rsidRPr="009B7BBF">
        <w:rPr>
          <w:rFonts w:ascii="Times New Roman" w:eastAsiaTheme="majorEastAsia" w:hAnsi="Times New Roman" w:cs="Times New Roman"/>
          <w:color w:val="005C2A"/>
          <w:sz w:val="32"/>
        </w:rPr>
        <w:t xml:space="preserve">BTQ </w:t>
      </w:r>
      <w:proofErr w:type="spellStart"/>
      <w:r w:rsidRPr="009B7BBF">
        <w:rPr>
          <w:rFonts w:ascii="Times New Roman" w:eastAsiaTheme="majorEastAsia" w:hAnsi="Times New Roman" w:cs="Times New Roman"/>
          <w:color w:val="005C2A"/>
          <w:sz w:val="32"/>
        </w:rPr>
        <w:t>Keislaman</w:t>
      </w:r>
      <w:proofErr w:type="spellEnd"/>
    </w:p>
    <w:p w14:paraId="47B092A8" w14:textId="5E1FF6B8" w:rsidR="009B7BBF" w:rsidRPr="003E5B61" w:rsidRDefault="009B7BBF" w:rsidP="003E5B61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3E5B61">
        <w:rPr>
          <w:color w:val="auto"/>
        </w:rPr>
        <w:t>Sebutkan</w:t>
      </w:r>
      <w:proofErr w:type="spellEnd"/>
      <w:r w:rsidRPr="003E5B61">
        <w:rPr>
          <w:color w:val="auto"/>
        </w:rPr>
        <w:t xml:space="preserve"> dan </w:t>
      </w:r>
      <w:proofErr w:type="spellStart"/>
      <w:r w:rsidRPr="003E5B61">
        <w:rPr>
          <w:color w:val="auto"/>
        </w:rPr>
        <w:t>Jelaskan</w:t>
      </w:r>
      <w:proofErr w:type="spellEnd"/>
      <w:r w:rsidRPr="003E5B61">
        <w:rPr>
          <w:color w:val="auto"/>
        </w:rPr>
        <w:t xml:space="preserve"> 5 Hukum </w:t>
      </w:r>
      <w:proofErr w:type="spellStart"/>
      <w:r w:rsidRPr="003E5B61">
        <w:rPr>
          <w:color w:val="auto"/>
        </w:rPr>
        <w:t>Bacaan</w:t>
      </w:r>
      <w:proofErr w:type="spellEnd"/>
      <w:r w:rsidRPr="003E5B61">
        <w:rPr>
          <w:color w:val="auto"/>
        </w:rPr>
        <w:t xml:space="preserve"> Tajwid</w:t>
      </w:r>
    </w:p>
    <w:p w14:paraId="04C4F408" w14:textId="1CF9856C" w:rsidR="009B7BBF" w:rsidRPr="003E5B61" w:rsidRDefault="009B7BBF" w:rsidP="003E5B61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3E5B61">
        <w:rPr>
          <w:color w:val="auto"/>
        </w:rPr>
        <w:t>Sebutkan</w:t>
      </w:r>
      <w:proofErr w:type="spellEnd"/>
      <w:r w:rsidRPr="003E5B61">
        <w:rPr>
          <w:color w:val="auto"/>
        </w:rPr>
        <w:t xml:space="preserve"> 10 Nama dan </w:t>
      </w:r>
      <w:proofErr w:type="spellStart"/>
      <w:r w:rsidRPr="003E5B61">
        <w:rPr>
          <w:color w:val="auto"/>
        </w:rPr>
        <w:t>Tugas</w:t>
      </w:r>
      <w:proofErr w:type="spellEnd"/>
      <w:r w:rsidRPr="003E5B61">
        <w:rPr>
          <w:color w:val="auto"/>
        </w:rPr>
        <w:t xml:space="preserve"> </w:t>
      </w:r>
      <w:proofErr w:type="spellStart"/>
      <w:r w:rsidRPr="003E5B61">
        <w:rPr>
          <w:color w:val="auto"/>
        </w:rPr>
        <w:t>Malaikat</w:t>
      </w:r>
      <w:proofErr w:type="spellEnd"/>
    </w:p>
    <w:p w14:paraId="6FD3E438" w14:textId="60E588CC" w:rsidR="009B7BBF" w:rsidRPr="003E5B61" w:rsidRDefault="009B7BBF" w:rsidP="003E5B61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3E5B61">
        <w:rPr>
          <w:color w:val="auto"/>
        </w:rPr>
        <w:t>Sebutkan</w:t>
      </w:r>
      <w:proofErr w:type="spellEnd"/>
      <w:r w:rsidRPr="003E5B61">
        <w:rPr>
          <w:color w:val="auto"/>
        </w:rPr>
        <w:t xml:space="preserve"> 25 Nabi </w:t>
      </w:r>
      <w:proofErr w:type="spellStart"/>
      <w:r w:rsidRPr="003E5B61">
        <w:rPr>
          <w:color w:val="auto"/>
        </w:rPr>
        <w:t>secara</w:t>
      </w:r>
      <w:proofErr w:type="spellEnd"/>
      <w:r w:rsidRPr="003E5B61">
        <w:rPr>
          <w:color w:val="auto"/>
        </w:rPr>
        <w:t xml:space="preserve"> </w:t>
      </w:r>
      <w:proofErr w:type="spellStart"/>
      <w:r w:rsidRPr="003E5B61">
        <w:rPr>
          <w:color w:val="auto"/>
        </w:rPr>
        <w:t>urut</w:t>
      </w:r>
      <w:proofErr w:type="spellEnd"/>
    </w:p>
    <w:p w14:paraId="6ED7932B" w14:textId="13981C0E" w:rsidR="009B7BBF" w:rsidRPr="003E5B61" w:rsidRDefault="009B7BBF" w:rsidP="003E5B61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3E5B61">
        <w:rPr>
          <w:color w:val="auto"/>
        </w:rPr>
        <w:t>Bacakan</w:t>
      </w:r>
      <w:proofErr w:type="spellEnd"/>
      <w:r w:rsidRPr="003E5B61">
        <w:rPr>
          <w:color w:val="auto"/>
        </w:rPr>
        <w:t xml:space="preserve"> 13 </w:t>
      </w:r>
      <w:proofErr w:type="spellStart"/>
      <w:r w:rsidRPr="003E5B61">
        <w:rPr>
          <w:color w:val="auto"/>
        </w:rPr>
        <w:t>Hafalan</w:t>
      </w:r>
      <w:proofErr w:type="spellEnd"/>
      <w:r w:rsidRPr="003E5B61">
        <w:rPr>
          <w:color w:val="auto"/>
        </w:rPr>
        <w:t xml:space="preserve"> Surah Al- Qur’an</w:t>
      </w:r>
    </w:p>
    <w:p w14:paraId="39E774CA" w14:textId="4804D85E" w:rsidR="003E5B61" w:rsidRPr="003E5B61" w:rsidRDefault="003E5B61" w:rsidP="003E5B61">
      <w:pPr>
        <w:pStyle w:val="ListBullet"/>
        <w:numPr>
          <w:ilvl w:val="0"/>
          <w:numId w:val="1"/>
        </w:numPr>
        <w:rPr>
          <w:color w:val="auto"/>
        </w:rPr>
      </w:pPr>
      <w:proofErr w:type="spellStart"/>
      <w:r w:rsidRPr="003E5B61">
        <w:rPr>
          <w:color w:val="auto"/>
        </w:rPr>
        <w:t>Tuliskan</w:t>
      </w:r>
      <w:proofErr w:type="spellEnd"/>
      <w:r w:rsidRPr="003E5B61">
        <w:rPr>
          <w:color w:val="auto"/>
        </w:rPr>
        <w:t xml:space="preserve"> Surah Al-Qur’an yang </w:t>
      </w:r>
      <w:proofErr w:type="spellStart"/>
      <w:r w:rsidRPr="003E5B61">
        <w:rPr>
          <w:color w:val="auto"/>
        </w:rPr>
        <w:t>kamu</w:t>
      </w:r>
      <w:proofErr w:type="spellEnd"/>
      <w:r w:rsidRPr="003E5B61">
        <w:rPr>
          <w:color w:val="auto"/>
        </w:rPr>
        <w:t xml:space="preserve"> </w:t>
      </w:r>
      <w:proofErr w:type="spellStart"/>
      <w:r w:rsidRPr="003E5B61">
        <w:rPr>
          <w:color w:val="auto"/>
        </w:rPr>
        <w:t>hafal</w:t>
      </w:r>
      <w:proofErr w:type="spellEnd"/>
    </w:p>
    <w:p w14:paraId="7000F33E" w14:textId="77777777" w:rsidR="0097642C" w:rsidRPr="0097642C" w:rsidRDefault="0097642C" w:rsidP="0097642C"/>
    <w:sectPr w:rsidR="0097642C" w:rsidRPr="0097642C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91418" w14:textId="77777777" w:rsidR="00DC7FAC" w:rsidRDefault="00DC7FAC" w:rsidP="00C6554A">
      <w:pPr>
        <w:spacing w:before="0" w:after="0" w:line="240" w:lineRule="auto"/>
      </w:pPr>
      <w:r>
        <w:separator/>
      </w:r>
    </w:p>
  </w:endnote>
  <w:endnote w:type="continuationSeparator" w:id="0">
    <w:p w14:paraId="4A3A8D36" w14:textId="77777777" w:rsidR="00DC7FAC" w:rsidRDefault="00DC7FA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4BD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10DD0" w14:textId="77777777" w:rsidR="00DC7FAC" w:rsidRDefault="00DC7FA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3C6D617" w14:textId="77777777" w:rsidR="00DC7FAC" w:rsidRDefault="00DC7FA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A634BB"/>
    <w:multiLevelType w:val="hybridMultilevel"/>
    <w:tmpl w:val="6C7418F4"/>
    <w:lvl w:ilvl="0" w:tplc="46F6BFD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CCB30AB"/>
    <w:multiLevelType w:val="hybridMultilevel"/>
    <w:tmpl w:val="AB0436E0"/>
    <w:lvl w:ilvl="0" w:tplc="73FE558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B5F72"/>
    <w:multiLevelType w:val="hybridMultilevel"/>
    <w:tmpl w:val="0290AE1A"/>
    <w:lvl w:ilvl="0" w:tplc="4972272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064673"/>
    <w:multiLevelType w:val="hybridMultilevel"/>
    <w:tmpl w:val="0846A982"/>
    <w:lvl w:ilvl="0" w:tplc="48E4EAC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2CBE"/>
    <w:multiLevelType w:val="hybridMultilevel"/>
    <w:tmpl w:val="7646F830"/>
    <w:lvl w:ilvl="0" w:tplc="71F6805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74663"/>
    <w:multiLevelType w:val="hybridMultilevel"/>
    <w:tmpl w:val="3BC43BDA"/>
    <w:lvl w:ilvl="0" w:tplc="3F74C0A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164746">
    <w:abstractNumId w:val="9"/>
  </w:num>
  <w:num w:numId="2" w16cid:durableId="228266716">
    <w:abstractNumId w:val="8"/>
  </w:num>
  <w:num w:numId="3" w16cid:durableId="1576935735">
    <w:abstractNumId w:val="8"/>
  </w:num>
  <w:num w:numId="4" w16cid:durableId="1676415921">
    <w:abstractNumId w:val="9"/>
  </w:num>
  <w:num w:numId="5" w16cid:durableId="1830779844">
    <w:abstractNumId w:val="15"/>
  </w:num>
  <w:num w:numId="6" w16cid:durableId="181095159">
    <w:abstractNumId w:val="10"/>
  </w:num>
  <w:num w:numId="7" w16cid:durableId="234441310">
    <w:abstractNumId w:val="12"/>
  </w:num>
  <w:num w:numId="8" w16cid:durableId="1118377555">
    <w:abstractNumId w:val="7"/>
  </w:num>
  <w:num w:numId="9" w16cid:durableId="1105034736">
    <w:abstractNumId w:val="6"/>
  </w:num>
  <w:num w:numId="10" w16cid:durableId="1995521035">
    <w:abstractNumId w:val="5"/>
  </w:num>
  <w:num w:numId="11" w16cid:durableId="54164825">
    <w:abstractNumId w:val="4"/>
  </w:num>
  <w:num w:numId="12" w16cid:durableId="376702139">
    <w:abstractNumId w:val="3"/>
  </w:num>
  <w:num w:numId="13" w16cid:durableId="383792173">
    <w:abstractNumId w:val="2"/>
  </w:num>
  <w:num w:numId="14" w16cid:durableId="1461072861">
    <w:abstractNumId w:val="1"/>
  </w:num>
  <w:num w:numId="15" w16cid:durableId="683239637">
    <w:abstractNumId w:val="0"/>
  </w:num>
  <w:num w:numId="16" w16cid:durableId="790200312">
    <w:abstractNumId w:val="16"/>
  </w:num>
  <w:num w:numId="17" w16cid:durableId="121122009">
    <w:abstractNumId w:val="9"/>
  </w:num>
  <w:num w:numId="18" w16cid:durableId="936987540">
    <w:abstractNumId w:val="18"/>
  </w:num>
  <w:num w:numId="19" w16cid:durableId="379479687">
    <w:abstractNumId w:val="9"/>
  </w:num>
  <w:num w:numId="20" w16cid:durableId="544610065">
    <w:abstractNumId w:val="11"/>
  </w:num>
  <w:num w:numId="21" w16cid:durableId="2135902682">
    <w:abstractNumId w:val="9"/>
  </w:num>
  <w:num w:numId="22" w16cid:durableId="915867349">
    <w:abstractNumId w:val="13"/>
  </w:num>
  <w:num w:numId="23" w16cid:durableId="1743336658">
    <w:abstractNumId w:val="9"/>
  </w:num>
  <w:num w:numId="24" w16cid:durableId="725252261">
    <w:abstractNumId w:val="9"/>
  </w:num>
  <w:num w:numId="25" w16cid:durableId="2137409397">
    <w:abstractNumId w:val="14"/>
  </w:num>
  <w:num w:numId="26" w16cid:durableId="416288288">
    <w:abstractNumId w:val="9"/>
  </w:num>
  <w:num w:numId="27" w16cid:durableId="1974604078">
    <w:abstractNumId w:val="17"/>
  </w:num>
  <w:num w:numId="28" w16cid:durableId="3640678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FC"/>
    <w:rsid w:val="002554CD"/>
    <w:rsid w:val="00293B83"/>
    <w:rsid w:val="002B4294"/>
    <w:rsid w:val="00333D0D"/>
    <w:rsid w:val="003E5B61"/>
    <w:rsid w:val="004C049F"/>
    <w:rsid w:val="005000E2"/>
    <w:rsid w:val="00535CFC"/>
    <w:rsid w:val="00644B1E"/>
    <w:rsid w:val="006A3CE7"/>
    <w:rsid w:val="0097642C"/>
    <w:rsid w:val="009B7BBF"/>
    <w:rsid w:val="00C6554A"/>
    <w:rsid w:val="00DC7FA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CD88F0"/>
  <w15:chartTrackingRefBased/>
  <w15:docId w15:val="{A1D2D72F-7897-4404-9DA5-67F29D9B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64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D%7bEAFE82C6-0AA9-44D8-BC4E-4C9EDF11E167%7d\%7bA3DC703E-A6E0-4C2A-B4A6-6069546D93ED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{A3DC703E-A6E0-4C2A-B4A6-6069546D93ED}tf02835058_win32</Template>
  <TotalTime>41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2023-07-03T05:59:00Z</cp:lastPrinted>
  <dcterms:created xsi:type="dcterms:W3CDTF">2023-07-03T05:17:00Z</dcterms:created>
  <dcterms:modified xsi:type="dcterms:W3CDTF">2023-07-03T05:59:00Z</dcterms:modified>
</cp:coreProperties>
</file>